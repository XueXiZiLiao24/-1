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FE8" w:rsidRDefault="00F25FE8" w:rsidP="00F25FE8">
      <w:pPr>
        <w:jc w:val="center"/>
        <w:rPr>
          <w:rFonts w:ascii="Times New Roman" w:hAnsi="Times New Roman" w:cs="Times New Roman"/>
          <w:sz w:val="24"/>
        </w:rPr>
      </w:pPr>
      <w:r>
        <w:rPr>
          <w:rFonts w:ascii="Times New Roman" w:hAnsi="Times New Roman" w:cs="Times New Roman"/>
          <w:b/>
          <w:bCs/>
          <w:sz w:val="24"/>
        </w:rPr>
        <w:t>Keynote speech</w:t>
      </w:r>
    </w:p>
    <w:p w:rsidR="00F25FE8" w:rsidRDefault="00F25FE8" w:rsidP="00F25FE8">
      <w:pPr>
        <w:jc w:val="center"/>
        <w:rPr>
          <w:rFonts w:ascii="Times New Roman" w:hAnsi="Times New Roman" w:cs="Times New Roman"/>
          <w:sz w:val="24"/>
          <w:szCs w:val="22"/>
        </w:rPr>
      </w:pPr>
      <w:r>
        <w:rPr>
          <w:rFonts w:ascii="Times New Roman" w:hAnsi="Times New Roman" w:cs="Times New Roman"/>
          <w:sz w:val="24"/>
        </w:rPr>
        <w:t>At</w:t>
      </w:r>
    </w:p>
    <w:p w:rsidR="00F25FE8" w:rsidRDefault="00F25FE8" w:rsidP="00F25FE8">
      <w:pPr>
        <w:jc w:val="center"/>
        <w:rPr>
          <w:rFonts w:ascii="Times New Roman" w:hAnsi="Times New Roman" w:cs="Times New Roman"/>
          <w:sz w:val="24"/>
        </w:rPr>
      </w:pPr>
      <w:r>
        <w:rPr>
          <w:rFonts w:ascii="Times New Roman" w:hAnsi="Times New Roman" w:cs="Times New Roman"/>
          <w:sz w:val="24"/>
        </w:rPr>
        <w:t xml:space="preserve">The 8th International Conference On </w:t>
      </w:r>
    </w:p>
    <w:p w:rsidR="00F25FE8" w:rsidRDefault="00F25FE8" w:rsidP="00F25FE8">
      <w:pPr>
        <w:jc w:val="center"/>
        <w:rPr>
          <w:rFonts w:ascii="Times New Roman" w:hAnsi="Times New Roman" w:cs="Times New Roman"/>
          <w:sz w:val="24"/>
        </w:rPr>
      </w:pPr>
      <w:r>
        <w:rPr>
          <w:rFonts w:ascii="Times New Roman" w:hAnsi="Times New Roman" w:cs="Times New Roman"/>
          <w:sz w:val="24"/>
        </w:rPr>
        <w:t>Sustainability of energy sources</w:t>
      </w:r>
    </w:p>
    <w:p w:rsidR="00F25FE8" w:rsidRDefault="00F25FE8" w:rsidP="00F25FE8">
      <w:pPr>
        <w:rPr>
          <w:rFonts w:ascii="Times New Roman" w:hAnsi="Times New Roman" w:cs="Times New Roman"/>
          <w:szCs w:val="21"/>
        </w:rPr>
      </w:pPr>
      <w:r>
        <w:rPr>
          <w:rFonts w:ascii="Times New Roman" w:hAnsi="Times New Roman" w:cs="Times New Roman"/>
          <w:szCs w:val="21"/>
        </w:rPr>
        <w:t xml:space="preserve">                            </w:t>
      </w:r>
    </w:p>
    <w:p w:rsidR="00F25FE8" w:rsidRDefault="00F25FE8" w:rsidP="00F25FE8">
      <w:pPr>
        <w:spacing w:line="360" w:lineRule="auto"/>
        <w:jc w:val="center"/>
        <w:rPr>
          <w:rFonts w:ascii="Times New Roman" w:hAnsi="Times New Roman" w:cs="Times New Roman"/>
          <w:sz w:val="24"/>
        </w:rPr>
      </w:pPr>
      <w:r>
        <w:rPr>
          <w:rFonts w:ascii="Times New Roman" w:hAnsi="Times New Roman" w:cs="Times New Roman"/>
          <w:sz w:val="24"/>
        </w:rPr>
        <w:t>Shi Kun</w:t>
      </w:r>
    </w:p>
    <w:p w:rsidR="00D65650" w:rsidRDefault="00D65650" w:rsidP="00D65650">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Thank you</w:t>
      </w:r>
      <w:r>
        <w:rPr>
          <w:rFonts w:ascii="Times New Roman" w:hAnsi="Times New Roman" w:cs="Times New Roman"/>
          <w:sz w:val="24"/>
        </w:rPr>
        <w:t>,</w:t>
      </w:r>
      <w:r>
        <w:rPr>
          <w:rFonts w:ascii="Times New Roman" w:hAnsi="Times New Roman" w:cs="Times New Roman" w:hint="eastAsia"/>
          <w:sz w:val="24"/>
        </w:rPr>
        <w:t>Mr.Chairman.Good morning,distinguished specialists and scholars.It is a great honor for me to</w:t>
      </w:r>
      <w:r>
        <w:rPr>
          <w:rFonts w:ascii="Times New Roman" w:hAnsi="Times New Roman" w:cs="Times New Roman"/>
          <w:sz w:val="24"/>
        </w:rPr>
        <w:t xml:space="preserve"> share with you some of my thoughts and principally to learn a quiet a lot by being here</w:t>
      </w:r>
      <w:r>
        <w:rPr>
          <w:rFonts w:ascii="Times New Roman" w:hAnsi="Times New Roman" w:cs="Times New Roman" w:hint="eastAsia"/>
          <w:sz w:val="24"/>
        </w:rPr>
        <w:t>.Today</w:t>
      </w:r>
      <w:r>
        <w:rPr>
          <w:rFonts w:ascii="Times New Roman" w:hAnsi="Times New Roman" w:cs="Times New Roman"/>
          <w:sz w:val="24"/>
        </w:rPr>
        <w:t xml:space="preserve">,this presentation will focus on definition of </w:t>
      </w:r>
      <w:r w:rsidRPr="004E7BDE">
        <w:rPr>
          <w:rFonts w:ascii="Times New Roman" w:hAnsi="Times New Roman" w:cs="Times New Roman" w:hint="eastAsia"/>
          <w:sz w:val="24"/>
        </w:rPr>
        <w:t>Sustainability of energy</w:t>
      </w:r>
      <w:r w:rsidRPr="004E7BDE">
        <w:rPr>
          <w:rFonts w:ascii="Times New Roman" w:hAnsi="Times New Roman" w:cs="Times New Roman"/>
          <w:sz w:val="24"/>
        </w:rPr>
        <w:t xml:space="preserve"> </w:t>
      </w:r>
      <w:r w:rsidRPr="004E7BDE">
        <w:rPr>
          <w:rFonts w:ascii="Times New Roman" w:hAnsi="Times New Roman" w:cs="Times New Roman" w:hint="eastAsia"/>
          <w:sz w:val="24"/>
        </w:rPr>
        <w:t>sources</w:t>
      </w:r>
      <w:r>
        <w:rPr>
          <w:rFonts w:ascii="Times New Roman" w:hAnsi="Times New Roman" w:cs="Times New Roman" w:hint="eastAsia"/>
          <w:sz w:val="24"/>
        </w:rPr>
        <w:t>.Please interrupt me if there</w:t>
      </w:r>
      <w:r>
        <w:rPr>
          <w:rFonts w:ascii="Times New Roman" w:hAnsi="Times New Roman" w:cs="Times New Roman"/>
          <w:sz w:val="24"/>
        </w:rPr>
        <w:t>’</w:t>
      </w:r>
      <w:r>
        <w:rPr>
          <w:rFonts w:ascii="Times New Roman" w:hAnsi="Times New Roman" w:cs="Times New Roman" w:hint="eastAsia"/>
          <w:sz w:val="24"/>
        </w:rPr>
        <w:t>s something which needs clarifying.Otherwise,there will be time for discussion at the end.</w:t>
      </w:r>
    </w:p>
    <w:p w:rsidR="00D65650" w:rsidRDefault="00D65650" w:rsidP="00D65650">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Do you know what are pillars of modern social development?</w:t>
      </w:r>
      <w:r>
        <w:rPr>
          <w:rFonts w:ascii="Times New Roman" w:hAnsi="Times New Roman" w:cs="Times New Roman" w:hint="eastAsia"/>
          <w:sz w:val="24"/>
        </w:rPr>
        <w:t>—</w:t>
      </w:r>
      <w:r>
        <w:rPr>
          <w:rFonts w:ascii="Times New Roman" w:hAnsi="Times New Roman" w:cs="Times New Roman" w:hint="eastAsia"/>
          <w:sz w:val="24"/>
        </w:rPr>
        <w:t xml:space="preserve">They are energy, information and materials.But there is no doubt that </w:t>
      </w:r>
      <w:r>
        <w:rPr>
          <w:rFonts w:ascii="Times New Roman" w:hAnsi="Times New Roman" w:cs="Times New Roman"/>
          <w:sz w:val="24"/>
        </w:rPr>
        <w:t>e</w:t>
      </w:r>
      <w:r>
        <w:rPr>
          <w:rFonts w:ascii="Times New Roman" w:hAnsi="Times New Roman" w:cs="Times New Roman" w:hint="eastAsia"/>
          <w:sz w:val="24"/>
        </w:rPr>
        <w:t>nergy is the foundation of information and synthetic materials.</w:t>
      </w:r>
    </w:p>
    <w:p w:rsidR="00D65650" w:rsidRDefault="00D65650" w:rsidP="00D65650">
      <w:pPr>
        <w:spacing w:line="360" w:lineRule="auto"/>
        <w:ind w:firstLineChars="200" w:firstLine="480"/>
        <w:rPr>
          <w:rFonts w:ascii="Times New Roman" w:hAnsi="Times New Roman" w:cs="Times New Roman"/>
          <w:sz w:val="24"/>
        </w:rPr>
      </w:pPr>
      <w:r>
        <w:rPr>
          <w:rFonts w:ascii="Times New Roman" w:hAnsi="Times New Roman" w:cs="Times New Roman"/>
          <w:sz w:val="24"/>
        </w:rPr>
        <w:t>However,i</w:t>
      </w:r>
      <w:r w:rsidRPr="001A5E8C">
        <w:rPr>
          <w:rFonts w:ascii="Times New Roman" w:hAnsi="Times New Roman" w:cs="Times New Roman"/>
          <w:sz w:val="24"/>
        </w:rPr>
        <w:t>t is found that nowhere it has been legally defined or the existing definitions are not adequately representing various sustainability aspects. Various attributes of sustainability are discussed and a new definition for the term is attempted. It is also argued that incorporating such a definition in the policies of various governments and international agencies are important to streamline all activities aimed at a sustainable future. To bring various energy policies for the litmus test of sustainability, it is imperative to have a commonly understood definition for sustainable energy.</w:t>
      </w:r>
    </w:p>
    <w:p w:rsidR="00D65650" w:rsidRDefault="00D65650" w:rsidP="00D65650">
      <w:pPr>
        <w:spacing w:line="360" w:lineRule="auto"/>
        <w:ind w:firstLineChars="200" w:firstLine="480"/>
        <w:rPr>
          <w:rFonts w:ascii="Times New Roman" w:hAnsi="Times New Roman" w:cs="Times New Roman"/>
          <w:sz w:val="24"/>
        </w:rPr>
      </w:pPr>
      <w:r w:rsidRPr="006C0CE5">
        <w:rPr>
          <w:rFonts w:ascii="Times New Roman" w:hAnsi="Times New Roman" w:cs="Times New Roman"/>
          <w:sz w:val="24"/>
        </w:rPr>
        <w:t>Sustainable energy is a sustainable energy supply that meets current needs without compromising the ability of future generations to meet their needs.Technologies that promote sustainable energy, including renewable energy sources such as hydropower, solar energy, wind energy, wave energy, geothermal energy, and tidal energy, as well as technologies designed to increase energy efficiency.</w:t>
      </w:r>
    </w:p>
    <w:p w:rsidR="00D65650" w:rsidRPr="001A5E8C" w:rsidRDefault="00D65650" w:rsidP="00D65650">
      <w:pPr>
        <w:spacing w:line="360" w:lineRule="auto"/>
        <w:ind w:firstLineChars="200" w:firstLine="480"/>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hat</w:t>
      </w:r>
      <w:r>
        <w:rPr>
          <w:rFonts w:ascii="Times New Roman" w:hAnsi="Times New Roman" w:cs="Times New Roman"/>
          <w:sz w:val="24"/>
        </w:rPr>
        <w:t>’s all that I want to talk about this morning.Please don’t hesitate to ask me if you have any questions.</w:t>
      </w:r>
    </w:p>
    <w:p w:rsidR="00D73F66" w:rsidRPr="00D65650" w:rsidRDefault="00D73F66" w:rsidP="00D65650">
      <w:pPr>
        <w:spacing w:line="360" w:lineRule="auto"/>
        <w:ind w:firstLineChars="200" w:firstLine="480"/>
        <w:rPr>
          <w:rFonts w:ascii="Times New Roman" w:hAnsi="Times New Roman" w:cs="Times New Roman"/>
          <w:sz w:val="24"/>
        </w:rPr>
      </w:pPr>
      <w:bookmarkStart w:id="0" w:name="_GoBack"/>
      <w:bookmarkEnd w:id="0"/>
    </w:p>
    <w:sectPr w:rsidR="00D73F66" w:rsidRPr="00D65650">
      <w:pgSz w:w="11906" w:h="16838"/>
      <w:pgMar w:top="1134" w:right="1587" w:bottom="1134" w:left="158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078" w:rsidRDefault="00C34078" w:rsidP="005912D5">
      <w:r>
        <w:separator/>
      </w:r>
    </w:p>
  </w:endnote>
  <w:endnote w:type="continuationSeparator" w:id="0">
    <w:p w:rsidR="00C34078" w:rsidRDefault="00C34078" w:rsidP="00591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078" w:rsidRDefault="00C34078" w:rsidP="005912D5">
      <w:r>
        <w:separator/>
      </w:r>
    </w:p>
  </w:footnote>
  <w:footnote w:type="continuationSeparator" w:id="0">
    <w:p w:rsidR="00C34078" w:rsidRDefault="00C34078" w:rsidP="005912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AD0CB0"/>
    <w:rsid w:val="001A5E8C"/>
    <w:rsid w:val="004A5F1A"/>
    <w:rsid w:val="005655C5"/>
    <w:rsid w:val="005912D5"/>
    <w:rsid w:val="006C0CE5"/>
    <w:rsid w:val="007F3584"/>
    <w:rsid w:val="008775ED"/>
    <w:rsid w:val="008A3B52"/>
    <w:rsid w:val="00A36C6A"/>
    <w:rsid w:val="00C34078"/>
    <w:rsid w:val="00D65650"/>
    <w:rsid w:val="00D73F66"/>
    <w:rsid w:val="00F25FE8"/>
    <w:rsid w:val="00F6487E"/>
    <w:rsid w:val="01843FC6"/>
    <w:rsid w:val="040A7AA6"/>
    <w:rsid w:val="092251D9"/>
    <w:rsid w:val="12E1565C"/>
    <w:rsid w:val="14682D30"/>
    <w:rsid w:val="2235472F"/>
    <w:rsid w:val="240D1845"/>
    <w:rsid w:val="2B127D29"/>
    <w:rsid w:val="2E6028CA"/>
    <w:rsid w:val="2FC841EF"/>
    <w:rsid w:val="31AC15F5"/>
    <w:rsid w:val="31AD0CB0"/>
    <w:rsid w:val="3626538D"/>
    <w:rsid w:val="3E931430"/>
    <w:rsid w:val="428816E1"/>
    <w:rsid w:val="4526558B"/>
    <w:rsid w:val="47EA0BA3"/>
    <w:rsid w:val="4C192B0B"/>
    <w:rsid w:val="50F32FF5"/>
    <w:rsid w:val="54D91575"/>
    <w:rsid w:val="5860611A"/>
    <w:rsid w:val="58D605CB"/>
    <w:rsid w:val="5BE124C1"/>
    <w:rsid w:val="5DB8166A"/>
    <w:rsid w:val="636E2540"/>
    <w:rsid w:val="64F045A9"/>
    <w:rsid w:val="6A010076"/>
    <w:rsid w:val="6C5A2109"/>
    <w:rsid w:val="6CAB76B5"/>
    <w:rsid w:val="6CAE4871"/>
    <w:rsid w:val="6D535020"/>
    <w:rsid w:val="6D7C4B28"/>
    <w:rsid w:val="6E500745"/>
    <w:rsid w:val="7848654F"/>
    <w:rsid w:val="78BF4E12"/>
    <w:rsid w:val="7D57639B"/>
    <w:rsid w:val="7FF92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573BC8C-D34A-4717-A7AB-70AAA138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5912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912D5"/>
    <w:rPr>
      <w:rFonts w:asciiTheme="minorHAnsi" w:eastAsiaTheme="minorEastAsia" w:hAnsiTheme="minorHAnsi" w:cstheme="minorBidi"/>
      <w:kern w:val="2"/>
      <w:sz w:val="18"/>
      <w:szCs w:val="18"/>
    </w:rPr>
  </w:style>
  <w:style w:type="paragraph" w:styleId="a6">
    <w:name w:val="footer"/>
    <w:basedOn w:val="a"/>
    <w:link w:val="a7"/>
    <w:rsid w:val="005912D5"/>
    <w:pPr>
      <w:tabs>
        <w:tab w:val="center" w:pos="4153"/>
        <w:tab w:val="right" w:pos="8306"/>
      </w:tabs>
      <w:snapToGrid w:val="0"/>
      <w:jc w:val="left"/>
    </w:pPr>
    <w:rPr>
      <w:sz w:val="18"/>
      <w:szCs w:val="18"/>
    </w:rPr>
  </w:style>
  <w:style w:type="character" w:customStyle="1" w:styleId="a7">
    <w:name w:val="页脚 字符"/>
    <w:basedOn w:val="a0"/>
    <w:link w:val="a6"/>
    <w:rsid w:val="005912D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098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K\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5</TotalTime>
  <Pages>1</Pages>
  <Words>271</Words>
  <Characters>1548</Characters>
  <Application>Microsoft Office Word</Application>
  <DocSecurity>0</DocSecurity>
  <Lines>12</Lines>
  <Paragraphs>3</Paragraphs>
  <ScaleCrop>false</ScaleCrop>
  <Company>谢谢</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YK</dc:creator>
  <cp:lastModifiedBy>Administrator</cp:lastModifiedBy>
  <cp:revision>8</cp:revision>
  <dcterms:created xsi:type="dcterms:W3CDTF">2019-10-21T01:56:00Z</dcterms:created>
  <dcterms:modified xsi:type="dcterms:W3CDTF">2019-11-14T03:05:00Z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